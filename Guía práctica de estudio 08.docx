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D5DFB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DFB" w:rsidRDefault="00CD5D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D5DFB" w:rsidRDefault="00A2021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DFB" w:rsidRDefault="00CD5D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D5DFB" w:rsidRDefault="00CD5D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D5DFB" w:rsidRDefault="00A2021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CD5DFB" w:rsidRDefault="00CD5DF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CD5DFB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DFB" w:rsidRDefault="00CD5D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D5DFB" w:rsidRDefault="00A2021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CD5DFB" w:rsidRDefault="00CD5D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DFB" w:rsidRDefault="00CD5D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CD5DFB" w:rsidRDefault="00A2021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CD5DFB" w:rsidRDefault="00CD5DFB">
      <w:pPr>
        <w:pStyle w:val="Standard"/>
      </w:pPr>
    </w:p>
    <w:p w:rsidR="00CD5DFB" w:rsidRDefault="00CD5DFB">
      <w:pPr>
        <w:pStyle w:val="Standard"/>
      </w:pPr>
    </w:p>
    <w:p w:rsidR="00CD5DFB" w:rsidRDefault="00A2021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D5DFB" w:rsidRDefault="00A2021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D5DFB" w:rsidRDefault="00A2021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E5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D5D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A2021F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A2021F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A2021F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A2021F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 w:rsidR="0049520F">
              <w:rPr>
                <w:sz w:val="28"/>
                <w:lang w:val="es-MX"/>
              </w:rPr>
              <w:t>08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ind w:left="629"/>
              <w:rPr>
                <w:lang w:val="es-MX"/>
              </w:rPr>
            </w:pPr>
          </w:p>
          <w:p w:rsidR="00CD5DFB" w:rsidRDefault="00A2021F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A2021F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rPr>
                <w:lang w:val="es-MX"/>
              </w:rPr>
            </w:pPr>
          </w:p>
          <w:p w:rsidR="00CD5DFB" w:rsidRDefault="00A2021F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71437B">
              <w:rPr>
                <w:sz w:val="28"/>
                <w:lang w:val="es-MX"/>
              </w:rPr>
              <w:t>17</w:t>
            </w:r>
            <w:bookmarkStart w:id="0" w:name="_GoBack"/>
            <w:bookmarkEnd w:id="0"/>
            <w:r w:rsidR="0049520F">
              <w:rPr>
                <w:sz w:val="28"/>
                <w:lang w:val="es-MX"/>
              </w:rPr>
              <w:t>/04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5DFB" w:rsidRDefault="00A202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D5DF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DFB" w:rsidRDefault="00CD5DFB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CD5DFB" w:rsidRDefault="00CD5DFB">
      <w:pPr>
        <w:pStyle w:val="Standard"/>
        <w:rPr>
          <w:lang w:val="es-MX"/>
        </w:rPr>
      </w:pPr>
    </w:p>
    <w:p w:rsidR="00CD5DFB" w:rsidRDefault="00CD5DFB">
      <w:pPr>
        <w:pStyle w:val="Standard"/>
        <w:rPr>
          <w:lang w:val="es-MX"/>
        </w:rPr>
      </w:pPr>
    </w:p>
    <w:p w:rsidR="00CD5DFB" w:rsidRDefault="00A2021F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CD5DFB" w:rsidRDefault="00CD5DFB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>
      <w:pPr>
        <w:pStyle w:val="Standard"/>
      </w:pPr>
    </w:p>
    <w:p w:rsidR="0049520F" w:rsidRDefault="0049520F" w:rsidP="0049520F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  <w:r w:rsidRPr="0049520F">
        <w:rPr>
          <w:rFonts w:ascii="Century Gothic" w:hAnsi="Century Gothic"/>
          <w:b/>
          <w:sz w:val="32"/>
          <w:lang w:val="es-MX"/>
        </w:rPr>
        <w:lastRenderedPageBreak/>
        <w:t>Guía práctica de estudio 08: Estructuras de selección</w:t>
      </w:r>
    </w:p>
    <w:p w:rsidR="0049520F" w:rsidRDefault="0049520F" w:rsidP="0049520F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</w:p>
    <w:p w:rsidR="00536E79" w:rsidRDefault="0049520F" w:rsidP="0049520F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Objetivo: </w:t>
      </w:r>
    </w:p>
    <w:p w:rsidR="0049520F" w:rsidRDefault="0049520F" w:rsidP="0049520F">
      <w:pPr>
        <w:pStyle w:val="Standard"/>
        <w:jc w:val="both"/>
        <w:rPr>
          <w:rFonts w:ascii="Century Gothic" w:hAnsi="Century Gothic"/>
          <w:lang w:val="es-MX"/>
        </w:rPr>
      </w:pPr>
      <w:r w:rsidRPr="0049520F">
        <w:rPr>
          <w:rFonts w:ascii="Century Gothic" w:hAnsi="Century Gothic"/>
          <w:lang w:val="es-MX"/>
        </w:rPr>
        <w:t>Elaborar programas en lenguaje C que incluyan las estructuras de selección if, if-else, switch y ternaria (o condicional) para la resolución de problemas básicos.</w:t>
      </w:r>
      <w:r>
        <w:rPr>
          <w:rFonts w:ascii="Century Gothic" w:hAnsi="Century Gothic"/>
          <w:lang w:val="es-MX"/>
        </w:rPr>
        <w:t xml:space="preserve"> </w:t>
      </w:r>
    </w:p>
    <w:p w:rsidR="0049520F" w:rsidRDefault="0049520F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536E79" w:rsidRDefault="00536E79" w:rsidP="0049520F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Desarrollo: </w:t>
      </w:r>
    </w:p>
    <w:p w:rsidR="00536E79" w:rsidRDefault="00536E79" w:rsidP="0049520F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El lenguaje C posee tres estructuras de selección (if-else, switch, ternaria) las cuales evalúan las condiciones establecidas para que, dependiendo de dichas condiciones, se realicen ciertas acciones dependiendo del objetivo del programa.</w:t>
      </w:r>
    </w:p>
    <w:p w:rsidR="00536E79" w:rsidRDefault="00536E79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536E79" w:rsidRDefault="00536E79" w:rsidP="0049520F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Actividades: </w:t>
      </w:r>
    </w:p>
    <w:p w:rsidR="00536E79" w:rsidRDefault="00536E79" w:rsidP="0049520F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536E79" w:rsidRPr="00536E79" w:rsidRDefault="00536E79" w:rsidP="00536E79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i/>
          <w:lang w:val="es-MX"/>
        </w:rPr>
        <w:t>Codificar en lenguaje C el problema que resuelve ciertas ecuaciones dependiendo el valor de x (</w:t>
      </w:r>
      <w:r w:rsidRPr="00536E79">
        <w:rPr>
          <w:rFonts w:ascii="Century Gothic" w:hAnsi="Century Gothic"/>
          <w:i/>
          <w:u w:val="single"/>
          <w:lang w:val="es-MX"/>
        </w:rPr>
        <w:t>se realiza mediante el operador ternario</w:t>
      </w:r>
      <w:r>
        <w:rPr>
          <w:rFonts w:ascii="Century Gothic" w:hAnsi="Century Gothic"/>
          <w:i/>
          <w:lang w:val="es-MX"/>
        </w:rPr>
        <w:t>).</w:t>
      </w:r>
    </w:p>
    <w:p w:rsidR="00536E79" w:rsidRDefault="00536E79" w:rsidP="00536E79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36E79" w:rsidRPr="009544D5" w:rsidRDefault="00536E79" w:rsidP="00536E79">
      <w:pPr>
        <w:pStyle w:val="Standard"/>
        <w:jc w:val="both"/>
        <w:rPr>
          <w:rFonts w:ascii="Century Gothic" w:hAnsi="Century Gothic"/>
          <w:b/>
        </w:rPr>
      </w:pPr>
      <w:r w:rsidRPr="009544D5">
        <w:rPr>
          <w:rFonts w:ascii="Century Gothic" w:hAnsi="Century Gothic"/>
          <w:b/>
        </w:rPr>
        <w:t>#include&lt;stdio.h&gt;</w:t>
      </w:r>
    </w:p>
    <w:p w:rsidR="00536E79" w:rsidRPr="009544D5" w:rsidRDefault="00536E79" w:rsidP="00536E79">
      <w:pPr>
        <w:pStyle w:val="Standard"/>
        <w:jc w:val="both"/>
        <w:rPr>
          <w:rFonts w:ascii="Century Gothic" w:hAnsi="Century Gothic"/>
          <w:b/>
        </w:rPr>
      </w:pPr>
      <w:r w:rsidRPr="009544D5">
        <w:rPr>
          <w:rFonts w:ascii="Century Gothic" w:hAnsi="Century Gothic"/>
          <w:b/>
        </w:rPr>
        <w:t>#include&lt;math.h&gt;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>float x,</w:t>
      </w:r>
      <w:r w:rsidR="009544D5">
        <w:rPr>
          <w:rFonts w:ascii="Century Gothic" w:hAnsi="Century Gothic"/>
          <w:lang w:val="es-MX"/>
        </w:rPr>
        <w:t xml:space="preserve"> </w:t>
      </w:r>
      <w:r w:rsidRPr="00536E79">
        <w:rPr>
          <w:rFonts w:ascii="Century Gothic" w:hAnsi="Century Gothic"/>
          <w:lang w:val="es-MX"/>
        </w:rPr>
        <w:t>ecu;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>main()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>{</w:t>
      </w:r>
    </w:p>
    <w:p w:rsidR="00536E79" w:rsidRPr="00536E79" w:rsidRDefault="009544D5" w:rsidP="00536E79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ab/>
        <w:t>printf("Ingresa un nu</w:t>
      </w:r>
      <w:r w:rsidR="00536E79" w:rsidRPr="00536E79">
        <w:rPr>
          <w:rFonts w:ascii="Century Gothic" w:hAnsi="Century Gothic"/>
          <w:lang w:val="es-MX"/>
        </w:rPr>
        <w:t>mero real ");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ab/>
        <w:t>scanf("%f",&amp;x);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ab/>
        <w:t>if(x==2) printf("El numero no puede ser igual a dos");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</w:rPr>
      </w:pPr>
      <w:r w:rsidRPr="00536E79">
        <w:rPr>
          <w:rFonts w:ascii="Century Gothic" w:hAnsi="Century Gothic"/>
          <w:lang w:val="es-MX"/>
        </w:rPr>
        <w:tab/>
      </w:r>
      <w:r w:rsidRPr="00536E79">
        <w:rPr>
          <w:rFonts w:ascii="Century Gothic" w:hAnsi="Century Gothic"/>
        </w:rPr>
        <w:t>else{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</w:rPr>
      </w:pPr>
      <w:r w:rsidRPr="00536E79">
        <w:rPr>
          <w:rFonts w:ascii="Century Gothic" w:hAnsi="Century Gothic"/>
        </w:rPr>
        <w:tab/>
        <w:t>ecu = x&gt;2 ? pow((x),2)-4*x+20 : 3*(pow((x),3))+8*x+2;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</w:rPr>
        <w:tab/>
      </w:r>
      <w:r w:rsidRPr="00536E79">
        <w:rPr>
          <w:rFonts w:ascii="Century Gothic" w:hAnsi="Century Gothic"/>
          <w:lang w:val="es-MX"/>
        </w:rPr>
        <w:t>printf("El resultado de la ecuacion asignada es: %.3f",ecu);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ab/>
        <w:t>}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ab/>
        <w:t>getchar();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ab/>
        <w:t>getchar();</w:t>
      </w:r>
    </w:p>
    <w:p w:rsidR="00536E79" w:rsidRPr="00536E79" w:rsidRDefault="00536E79" w:rsidP="00536E79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>}</w:t>
      </w:r>
    </w:p>
    <w:p w:rsidR="0049520F" w:rsidRDefault="0049520F" w:rsidP="0049520F">
      <w:pPr>
        <w:pStyle w:val="Standard"/>
        <w:jc w:val="both"/>
        <w:rPr>
          <w:rFonts w:ascii="Century Gothic" w:hAnsi="Century Gothic"/>
          <w:lang w:val="es-MX"/>
        </w:rPr>
      </w:pPr>
      <w:r w:rsidRPr="00536E79">
        <w:rPr>
          <w:rFonts w:ascii="Century Gothic" w:hAnsi="Century Gothic"/>
          <w:lang w:val="es-MX"/>
        </w:rPr>
        <w:t xml:space="preserve"> </w:t>
      </w: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Default="009544D5" w:rsidP="0049520F">
      <w:pPr>
        <w:pStyle w:val="Standard"/>
        <w:jc w:val="both"/>
        <w:rPr>
          <w:rFonts w:ascii="Century Gothic" w:hAnsi="Century Gothic"/>
          <w:lang w:val="es-MX"/>
        </w:rPr>
      </w:pPr>
    </w:p>
    <w:p w:rsidR="009544D5" w:rsidRPr="009544D5" w:rsidRDefault="009544D5" w:rsidP="009544D5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i/>
          <w:lang w:val="es-MX"/>
        </w:rPr>
        <w:lastRenderedPageBreak/>
        <w:t>Codificar en lenguaje C un programa que pida tres números y los ordene de mayor a menor.</w:t>
      </w:r>
    </w:p>
    <w:p w:rsidR="009544D5" w:rsidRDefault="009544D5" w:rsidP="009544D5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b/>
        </w:rPr>
      </w:pPr>
      <w:r w:rsidRPr="009544D5">
        <w:rPr>
          <w:rFonts w:ascii="Century Gothic" w:hAnsi="Century Gothic"/>
          <w:b/>
        </w:rPr>
        <w:t>#include&lt;stdio.h&gt;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b/>
        </w:rPr>
      </w:pPr>
      <w:r w:rsidRPr="009544D5">
        <w:rPr>
          <w:rFonts w:ascii="Century Gothic" w:hAnsi="Century Gothic"/>
          <w:b/>
        </w:rPr>
        <w:t>#include&lt;stdlib.h&gt;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>long max,mid,min;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>long a,b,c;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>char r;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>main()</w:t>
      </w:r>
    </w:p>
    <w:p w:rsidR="009544D5" w:rsidRPr="0060640F" w:rsidRDefault="009544D5" w:rsidP="009544D5">
      <w:pPr>
        <w:pStyle w:val="Standard"/>
        <w:jc w:val="both"/>
        <w:rPr>
          <w:rFonts w:ascii="Century Gothic" w:hAnsi="Century Gothic"/>
          <w:color w:val="FF0000"/>
        </w:rPr>
      </w:pPr>
      <w:r w:rsidRPr="0060640F">
        <w:rPr>
          <w:rFonts w:ascii="Century Gothic" w:hAnsi="Century Gothic"/>
          <w:color w:val="FF0000"/>
        </w:rPr>
        <w:t>{</w:t>
      </w:r>
    </w:p>
    <w:p w:rsid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="0060640F">
        <w:rPr>
          <w:rFonts w:ascii="Century Gothic" w:hAnsi="Century Gothic"/>
        </w:rPr>
        <w:t>do{</w:t>
      </w:r>
    </w:p>
    <w:p w:rsidR="0060640F" w:rsidRPr="009544D5" w:rsidRDefault="0060640F" w:rsidP="009544D5">
      <w:pPr>
        <w:pStyle w:val="Standard"/>
        <w:jc w:val="both"/>
        <w:rPr>
          <w:rFonts w:ascii="Century Gothic" w:hAnsi="Century Gothic"/>
        </w:rPr>
      </w:pP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  <w:lang w:val="es-MX"/>
        </w:rPr>
        <w:t>printf("Ingresa tres numeros enteros</w:t>
      </w:r>
      <w:r w:rsidR="0060640F">
        <w:rPr>
          <w:rFonts w:ascii="Century Gothic" w:hAnsi="Century Gothic"/>
          <w:lang w:val="es-MX"/>
        </w:rPr>
        <w:t xml:space="preserve"> separados con enter </w:t>
      </w:r>
      <w:r w:rsidRPr="009544D5">
        <w:rPr>
          <w:rFonts w:ascii="Century Gothic" w:hAnsi="Century Gothic"/>
          <w:lang w:val="es-MX"/>
        </w:rPr>
        <w:t>");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  <w:lang w:val="es-MX"/>
        </w:rPr>
        <w:tab/>
      </w:r>
      <w:r w:rsidRPr="009544D5">
        <w:rPr>
          <w:rFonts w:ascii="Century Gothic" w:hAnsi="Century Gothic"/>
        </w:rPr>
        <w:t>scanf("%ld%ld%ld",&amp;a,&amp;b,&amp;c);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max=a;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if(b&gt;max) max=b;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if(c&gt;max) max=c;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printf("\t\t%ld\n",max);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mid=a;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if((b&lt;mid) &amp;&amp; (c&gt;mid)||(b&gt;mid) &amp;&amp; (c&lt;mid)) printf("\t\t%ld\n",a);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else{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mid=b;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if((a&lt;mid) &amp;&amp; (c&gt;mid)||(a&gt;mid) &amp;&amp; (c&lt;mid)) printf("\t\t%ld\n",b);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else{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mid=c;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if((a&lt;mid) &amp;&amp; (b&gt;mid)|| (a&gt;mid) &amp;&amp; (b&lt;mid)) printf("\t\t%ld\n",c);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</w:rPr>
        <w:tab/>
        <w:t>}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}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min=a;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if(b&lt;min) min=b;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if(c&lt;min) min=c;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printf("\t\t%ld\n",min);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  <w:lang w:val="es-MX"/>
        </w:rPr>
        <w:t>printf("%c",138); printf("Deseas repetir el proceso? s/n ");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  <w:lang w:val="es-MX"/>
        </w:rPr>
        <w:tab/>
      </w:r>
      <w:r w:rsidRPr="009544D5">
        <w:rPr>
          <w:rFonts w:ascii="Century Gothic" w:hAnsi="Century Gothic"/>
        </w:rPr>
        <w:t>scanf("%s",&amp;r);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  <w:t>system("cls");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</w:rPr>
      </w:pPr>
      <w:r w:rsidRPr="009544D5">
        <w:rPr>
          <w:rFonts w:ascii="Century Gothic" w:hAnsi="Century Gothic"/>
        </w:rPr>
        <w:tab/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</w:rPr>
        <w:tab/>
      </w:r>
      <w:r w:rsidRPr="009544D5">
        <w:rPr>
          <w:rFonts w:ascii="Century Gothic" w:hAnsi="Century Gothic"/>
          <w:lang w:val="es-MX"/>
        </w:rPr>
        <w:t>} while (r=='s');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  <w:lang w:val="es-MX"/>
        </w:rPr>
        <w:tab/>
        <w:t>printf("\t\tHasta luego");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  <w:lang w:val="es-MX"/>
        </w:rPr>
        <w:t>getchar();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  <w:lang w:val="es-MX"/>
        </w:rPr>
        <w:t>getchar();</w:t>
      </w:r>
    </w:p>
    <w:p w:rsidR="009544D5" w:rsidRPr="009544D5" w:rsidRDefault="009544D5" w:rsidP="009544D5">
      <w:pPr>
        <w:pStyle w:val="Standard"/>
        <w:jc w:val="both"/>
        <w:rPr>
          <w:rFonts w:ascii="Century Gothic" w:hAnsi="Century Gothic"/>
          <w:lang w:val="es-MX"/>
        </w:rPr>
      </w:pPr>
      <w:r w:rsidRPr="009544D5">
        <w:rPr>
          <w:rFonts w:ascii="Century Gothic" w:hAnsi="Century Gothic"/>
          <w:lang w:val="es-MX"/>
        </w:rPr>
        <w:tab/>
      </w:r>
    </w:p>
    <w:p w:rsidR="009544D5" w:rsidRDefault="009544D5" w:rsidP="009544D5">
      <w:pPr>
        <w:pStyle w:val="Standard"/>
        <w:jc w:val="both"/>
        <w:rPr>
          <w:rFonts w:ascii="Century Gothic" w:hAnsi="Century Gothic"/>
          <w:color w:val="FF0000"/>
          <w:lang w:val="es-MX"/>
        </w:rPr>
      </w:pPr>
      <w:r w:rsidRPr="0060640F">
        <w:rPr>
          <w:rFonts w:ascii="Century Gothic" w:hAnsi="Century Gothic"/>
          <w:color w:val="FF0000"/>
          <w:lang w:val="es-MX"/>
        </w:rPr>
        <w:t>}</w:t>
      </w:r>
    </w:p>
    <w:p w:rsidR="0060640F" w:rsidRDefault="0060640F" w:rsidP="009544D5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60640F" w:rsidRDefault="0060640F" w:rsidP="009544D5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60640F" w:rsidRDefault="0060640F" w:rsidP="009544D5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60640F" w:rsidRDefault="0060640F" w:rsidP="009544D5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60640F" w:rsidRDefault="0060640F" w:rsidP="0060640F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60640F" w:rsidRPr="00711217" w:rsidRDefault="0060640F" w:rsidP="0060640F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i/>
          <w:lang w:val="es-MX"/>
        </w:rPr>
        <w:lastRenderedPageBreak/>
        <w:t>Codificar en lenguaje C un programa que pida tr</w:t>
      </w:r>
      <w:r>
        <w:rPr>
          <w:rFonts w:ascii="Century Gothic" w:hAnsi="Century Gothic"/>
          <w:i/>
          <w:lang w:val="es-MX"/>
        </w:rPr>
        <w:t>es números y los ordene de menor a mayor</w:t>
      </w:r>
      <w:r>
        <w:rPr>
          <w:rFonts w:ascii="Century Gothic" w:hAnsi="Century Gothic"/>
          <w:i/>
          <w:lang w:val="es-MX"/>
        </w:rPr>
        <w:t>.</w:t>
      </w:r>
    </w:p>
    <w:p w:rsidR="00711217" w:rsidRPr="009544D5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b/>
        </w:rPr>
      </w:pPr>
      <w:r w:rsidRPr="00711217">
        <w:rPr>
          <w:rFonts w:ascii="Century Gothic" w:hAnsi="Century Gothic"/>
          <w:b/>
        </w:rPr>
        <w:t>#include&lt;stdio.h&gt;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b/>
        </w:rPr>
      </w:pPr>
      <w:r w:rsidRPr="00711217">
        <w:rPr>
          <w:rFonts w:ascii="Century Gothic" w:hAnsi="Century Gothic"/>
          <w:b/>
        </w:rPr>
        <w:t>#include&lt;stdlib.h&gt;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>long max,mid,min;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>long a,b,c;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>char r;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>main()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color w:val="FF0000"/>
        </w:rPr>
      </w:pPr>
      <w:r w:rsidRPr="00711217">
        <w:rPr>
          <w:rFonts w:ascii="Century Gothic" w:hAnsi="Century Gothic"/>
          <w:color w:val="FF0000"/>
        </w:rPr>
        <w:t>{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do{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  <w:lang w:val="es-MX"/>
        </w:rPr>
        <w:t>printf("Ingresa tres numeros enteros");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  <w:lang w:val="es-MX"/>
        </w:rPr>
        <w:tab/>
      </w:r>
      <w:r w:rsidRPr="00711217">
        <w:rPr>
          <w:rFonts w:ascii="Century Gothic" w:hAnsi="Century Gothic"/>
        </w:rPr>
        <w:t>scanf("%ld%ld%ld",&amp;a,&amp;b,&amp;c);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min=a;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if(b&lt;min) min=b;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if(c&lt;min) min=c;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printf("\t\t%ld\n",min);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mid=a;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if((b&lt;mid) &amp;&amp; (c&gt;mid)||(b&gt;mid) &amp;&amp; (c&lt;mid)) printf("\t\t%ld\n",a);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else{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mid=b;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if((a&lt;mid) &amp;&amp; (c&gt;mid)||(a&gt;mid) &amp;&amp; (c&lt;mid)) printf("\t\t%ld\n",b);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else{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mid=c;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if((a&lt;mid) &amp;&amp; (b&gt;mid)|| (a&gt;mid) &amp;&amp; (b&lt;mid)) printf("\t\t%ld\n",c);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</w:rPr>
        <w:tab/>
        <w:t>}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}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max=a;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if(b&gt;max) max=b;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if(c&gt;max) max=c;</w:t>
      </w:r>
    </w:p>
    <w:p w:rsid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printf("\t\t%ld\n",max);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  <w:lang w:val="es-MX"/>
        </w:rPr>
        <w:t>printf("%c",168); printf("Deseas repetir el proceso? s/n ");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  <w:lang w:val="es-MX"/>
        </w:rPr>
        <w:tab/>
      </w:r>
      <w:r w:rsidRPr="00711217">
        <w:rPr>
          <w:rFonts w:ascii="Century Gothic" w:hAnsi="Century Gothic"/>
        </w:rPr>
        <w:t>scanf("%s",&amp;r);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  <w:t>system("cls");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</w:rPr>
      </w:pPr>
      <w:r w:rsidRPr="00711217">
        <w:rPr>
          <w:rFonts w:ascii="Century Gothic" w:hAnsi="Century Gothic"/>
        </w:rPr>
        <w:tab/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</w:rPr>
        <w:tab/>
      </w:r>
      <w:r w:rsidRPr="00711217">
        <w:rPr>
          <w:rFonts w:ascii="Century Gothic" w:hAnsi="Century Gothic"/>
          <w:lang w:val="es-MX"/>
        </w:rPr>
        <w:t>} while (r=='s');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  <w:lang w:val="es-MX"/>
        </w:rPr>
        <w:tab/>
        <w:t>printf("\t\tHasta luego");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  <w:lang w:val="es-MX"/>
        </w:rPr>
        <w:t>getchar();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  <w:lang w:val="es-MX"/>
        </w:rPr>
        <w:t>getchar();</w:t>
      </w:r>
    </w:p>
    <w:p w:rsidR="00711217" w:rsidRPr="00711217" w:rsidRDefault="00711217" w:rsidP="00711217">
      <w:pPr>
        <w:pStyle w:val="Standard"/>
        <w:jc w:val="both"/>
        <w:rPr>
          <w:rFonts w:ascii="Century Gothic" w:hAnsi="Century Gothic"/>
          <w:lang w:val="es-MX"/>
        </w:rPr>
      </w:pPr>
      <w:r w:rsidRPr="00711217">
        <w:rPr>
          <w:rFonts w:ascii="Century Gothic" w:hAnsi="Century Gothic"/>
          <w:lang w:val="es-MX"/>
        </w:rPr>
        <w:tab/>
      </w:r>
    </w:p>
    <w:p w:rsidR="0060640F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  <w:r w:rsidRPr="00711217">
        <w:rPr>
          <w:rFonts w:ascii="Century Gothic" w:hAnsi="Century Gothic"/>
          <w:color w:val="FF0000"/>
          <w:lang w:val="es-MX"/>
        </w:rPr>
        <w:t>}</w:t>
      </w:r>
    </w:p>
    <w:p w:rsidR="00711217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711217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711217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711217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711217" w:rsidRDefault="00711217" w:rsidP="00711217">
      <w:pPr>
        <w:pStyle w:val="Standard"/>
        <w:jc w:val="both"/>
        <w:rPr>
          <w:rFonts w:ascii="Century Gothic" w:hAnsi="Century Gothic"/>
          <w:color w:val="FF0000"/>
          <w:lang w:val="es-MX"/>
        </w:rPr>
      </w:pPr>
    </w:p>
    <w:p w:rsidR="00711217" w:rsidRPr="007B3335" w:rsidRDefault="00711217" w:rsidP="00711217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i/>
          <w:lang w:val="es-MX"/>
        </w:rPr>
        <w:lastRenderedPageBreak/>
        <w:t>Codifica</w:t>
      </w:r>
      <w:r w:rsidR="007B3335">
        <w:rPr>
          <w:rFonts w:ascii="Century Gothic" w:hAnsi="Century Gothic"/>
          <w:i/>
          <w:lang w:val="es-MX"/>
        </w:rPr>
        <w:t xml:space="preserve">r en lenguaje C el programa del menú de dos divisiones con 3 vendedores (emplear Switch-case con variables </w:t>
      </w:r>
      <w:r w:rsidR="007B3335">
        <w:rPr>
          <w:rFonts w:ascii="Century Gothic" w:hAnsi="Century Gothic"/>
          <w:i/>
          <w:u w:val="single"/>
          <w:lang w:val="es-MX"/>
        </w:rPr>
        <w:t>enum</w:t>
      </w:r>
      <w:r w:rsidR="007B3335">
        <w:rPr>
          <w:rFonts w:ascii="Century Gothic" w:hAnsi="Century Gothic"/>
          <w:i/>
          <w:lang w:val="es-MX"/>
        </w:rPr>
        <w:t>).</w:t>
      </w:r>
    </w:p>
    <w:p w:rsid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b/>
        </w:rPr>
      </w:pPr>
      <w:r w:rsidRPr="007B3335">
        <w:rPr>
          <w:rFonts w:ascii="Century Gothic" w:hAnsi="Century Gothic"/>
          <w:b/>
        </w:rPr>
        <w:t>#include&lt;stdio.h&gt;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>enum div{NORTE,SUR};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enum norte{JORGE=1,KARLA,ADRIANA};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>enum sur{PRISCILA=1,ELIZABETH,AIDEE};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>int op,sell;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main()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{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  <w:t>printf("\tSelecciona una division\n");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  <w:t>printf("\t1. Norte\n");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  <w:t>printf("\t2. Sur\n");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</w:rPr>
        <w:t>scanf("%d",&amp;op);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  <w:t>switch(op-1)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  <w:lang w:val="es-MX"/>
        </w:rPr>
        <w:t>{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case NORTE: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printf("Escoge un vendedor\n");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</w:rPr>
        <w:t>printf("\t1. Jorge\n");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 xml:space="preserve">printf("\t2. </w:t>
      </w:r>
      <w:r w:rsidRPr="007B3335">
        <w:rPr>
          <w:rFonts w:ascii="Century Gothic" w:hAnsi="Century Gothic"/>
          <w:lang w:val="es-MX"/>
        </w:rPr>
        <w:t>Karla\n");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printf("\t3. Adriana\n");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</w:rPr>
        <w:t>scanf("%d",&amp;sell);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switch(sell)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{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case JORGE: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printf("Jorge gano $1000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case KARLA: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  <w:lang w:val="es-MX"/>
        </w:rPr>
        <w:t>printf("Karla gano $150000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case ADRIANA: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printf("Adriana gano $25000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default: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printf("El vendedor que seleccionaste no existe");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}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case SUR: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printf("Escoge un vendedor\n");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printf("\t1. Priscila\n");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printf("\t2. Elizabeth\n");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printf("\t3. Aidee\n");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</w:rPr>
        <w:t>scanf("%d",&amp;sell);</w:t>
      </w:r>
      <w:r w:rsidRPr="007B3335">
        <w:rPr>
          <w:rFonts w:ascii="Century Gothic" w:hAnsi="Century Gothic"/>
        </w:rPr>
        <w:tab/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switch(sell)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  <w:lang w:val="es-MX"/>
        </w:rPr>
        <w:t>{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case PRISCILA: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printf("Priscila gano $2000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lastRenderedPageBreak/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case ELIZABETH: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printf("Elizabeth gano $500000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</w:rPr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case AIDEE: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  <w:t>printf("Aidee gano $645000 esta semana");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</w:rPr>
        <w:tab/>
      </w:r>
      <w:r w:rsidRPr="007B3335">
        <w:rPr>
          <w:rFonts w:ascii="Century Gothic" w:hAnsi="Century Gothic"/>
          <w:lang w:val="es-MX"/>
        </w:rPr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default: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printf("El vendedor que seleccionaste no existe");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}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break;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 xml:space="preserve">default: 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</w:r>
      <w:r w:rsidRPr="007B3335">
        <w:rPr>
          <w:rFonts w:ascii="Century Gothic" w:hAnsi="Century Gothic"/>
          <w:lang w:val="es-MX"/>
        </w:rPr>
        <w:tab/>
        <w:t>printf("La division que seleccionaste no existe");</w:t>
      </w:r>
      <w:r w:rsidRPr="007B3335">
        <w:rPr>
          <w:rFonts w:ascii="Century Gothic" w:hAnsi="Century Gothic"/>
          <w:lang w:val="es-MX"/>
        </w:rPr>
        <w:tab/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ab/>
        <w:t>}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getchar();</w:t>
      </w:r>
    </w:p>
    <w:p w:rsidR="007B3335" w:rsidRP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getchar();</w:t>
      </w:r>
      <w:r w:rsidRPr="007B3335">
        <w:rPr>
          <w:rFonts w:ascii="Century Gothic" w:hAnsi="Century Gothic"/>
          <w:lang w:val="es-MX"/>
        </w:rPr>
        <w:tab/>
      </w:r>
    </w:p>
    <w:p w:rsid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 w:rsidRPr="007B3335">
        <w:rPr>
          <w:rFonts w:ascii="Century Gothic" w:hAnsi="Century Gothic"/>
          <w:lang w:val="es-MX"/>
        </w:rPr>
        <w:t>}</w:t>
      </w:r>
    </w:p>
    <w:p w:rsid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</w:p>
    <w:p w:rsid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b/>
          <w:lang w:val="es-MX"/>
        </w:rPr>
        <w:t>Conclusiones</w:t>
      </w:r>
      <w:r>
        <w:rPr>
          <w:rFonts w:ascii="Century Gothic" w:hAnsi="Century Gothic"/>
          <w:lang w:val="es-MX"/>
        </w:rPr>
        <w:t>.</w:t>
      </w:r>
    </w:p>
    <w:p w:rsidR="007B3335" w:rsidRDefault="007B3335" w:rsidP="007B3335">
      <w:pPr>
        <w:pStyle w:val="Standard"/>
        <w:jc w:val="both"/>
        <w:rPr>
          <w:rFonts w:ascii="Century Gothic" w:hAnsi="Century Gothic"/>
          <w:lang w:val="es-MX"/>
        </w:rPr>
      </w:pPr>
    </w:p>
    <w:p w:rsidR="007B3335" w:rsidRDefault="007B3335" w:rsidP="007B3335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A pesar de que se conocen las sintaxis más comunes, en la mayoría de los casos, existirá alguna otra forma de poder emplear lo ya aprendido.</w:t>
      </w:r>
    </w:p>
    <w:p w:rsidR="007B3335" w:rsidRDefault="007B3335" w:rsidP="007B3335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El acostumbrarse a utilizar una sola forma en específico al emplear alguna estructura de selección, podría resultar en mínimas complicaciones al momento de codificar, y se concluye que casi siempre existirá alguna otra forma más sencilla o más difícil de resolver un problema, y por ende, de programar en algún lenguaje de programación; las soluciones son únicas.</w:t>
      </w:r>
    </w:p>
    <w:p w:rsidR="007B3335" w:rsidRPr="007B3335" w:rsidRDefault="007B3335" w:rsidP="007B3335">
      <w:pPr>
        <w:pStyle w:val="Standard"/>
        <w:ind w:left="360"/>
        <w:jc w:val="both"/>
        <w:rPr>
          <w:rFonts w:ascii="Century Gothic" w:hAnsi="Century Gothic"/>
          <w:lang w:val="es-MX"/>
        </w:rPr>
      </w:pPr>
    </w:p>
    <w:sectPr w:rsidR="007B3335" w:rsidRPr="007B333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1F" w:rsidRDefault="00A2021F">
      <w:r>
        <w:separator/>
      </w:r>
    </w:p>
  </w:endnote>
  <w:endnote w:type="continuationSeparator" w:id="0">
    <w:p w:rsidR="00A2021F" w:rsidRDefault="00A2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1F" w:rsidRDefault="00A2021F">
      <w:r>
        <w:rPr>
          <w:color w:val="000000"/>
        </w:rPr>
        <w:separator/>
      </w:r>
    </w:p>
  </w:footnote>
  <w:footnote w:type="continuationSeparator" w:id="0">
    <w:p w:rsidR="00A2021F" w:rsidRDefault="00A2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26FEE"/>
    <w:multiLevelType w:val="hybridMultilevel"/>
    <w:tmpl w:val="8A00C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D5DFB"/>
    <w:rsid w:val="0049520F"/>
    <w:rsid w:val="00536E79"/>
    <w:rsid w:val="0060640F"/>
    <w:rsid w:val="00711217"/>
    <w:rsid w:val="0071437B"/>
    <w:rsid w:val="007B3335"/>
    <w:rsid w:val="009544D5"/>
    <w:rsid w:val="00A2021F"/>
    <w:rsid w:val="00C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88D17-A50C-426C-9307-FB0BB5EB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 FLORES CONSTANTINO</cp:lastModifiedBy>
  <cp:revision>3</cp:revision>
  <dcterms:created xsi:type="dcterms:W3CDTF">2018-04-17T05:55:00Z</dcterms:created>
  <dcterms:modified xsi:type="dcterms:W3CDTF">2018-04-17T05:57:00Z</dcterms:modified>
</cp:coreProperties>
</file>